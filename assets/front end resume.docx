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D27DCD4" w14:textId="016AB998" w:rsidR="005823E6" w:rsidRPr="005F6736" w:rsidRDefault="005823E6">
      <w:pPr>
        <w:pStyle w:val="ContactInfo"/>
        <w:rPr>
          <w:sz w:val="24"/>
          <w:szCs w:val="24"/>
        </w:rPr>
      </w:pPr>
      <w:r w:rsidRPr="005F6736">
        <w:rPr>
          <w:sz w:val="24"/>
          <w:szCs w:val="24"/>
        </w:rPr>
        <w:t>Siyabonga</w:t>
      </w:r>
      <w:r w:rsidR="007552AF" w:rsidRPr="005F6736">
        <w:rPr>
          <w:sz w:val="24"/>
          <w:szCs w:val="24"/>
        </w:rPr>
        <w:t xml:space="preserve"> M</w:t>
      </w:r>
      <w:r w:rsidRPr="005F6736">
        <w:rPr>
          <w:sz w:val="24"/>
          <w:szCs w:val="24"/>
        </w:rPr>
        <w:t xml:space="preserve"> Mncube</w:t>
      </w:r>
    </w:p>
    <w:p w14:paraId="69C9D51D" w14:textId="1D0FAB35" w:rsidR="00D55973" w:rsidRDefault="003021FB">
      <w:pPr>
        <w:pStyle w:val="ContactInfo"/>
      </w:pPr>
      <w:sdt>
        <w:sdtPr>
          <w:alias w:val="Telephone"/>
          <w:tag w:val="Telephone"/>
          <w:id w:val="599758962"/>
          <w:placeholder>
            <w:docPart w:val="2507DB483E1E432BA82FD19CD90262C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B5B7C">
            <w:t>060 610 7653</w:t>
          </w:r>
        </w:sdtContent>
      </w:sdt>
    </w:p>
    <w:sdt>
      <w:sdtPr>
        <w:alias w:val="Website"/>
        <w:tag w:val="Website"/>
        <w:id w:val="48967594"/>
        <w:placeholder>
          <w:docPart w:val="84E8A5EF49BE4BB08C64587F0BCB89E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F01B23E" w14:textId="4EC5C3B1" w:rsidR="00D55973" w:rsidRDefault="00CB5B7C">
          <w:pPr>
            <w:pStyle w:val="ContactInfo"/>
          </w:pPr>
          <w:r>
            <w:t>www.siyamncube.co.za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7675CB345454B2C82398C69597A744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7F1FE643" w14:textId="51266031" w:rsidR="00D55973" w:rsidRDefault="00CB5B7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syamncube1034@gmail.com</w:t>
          </w:r>
        </w:p>
      </w:sdtContent>
    </w:sdt>
    <w:p w14:paraId="05D18E5B" w14:textId="38EF92F2" w:rsidR="00D55973" w:rsidRPr="004F2D3F" w:rsidRDefault="003021FB" w:rsidP="005F6736">
      <w:pPr>
        <w:pStyle w:val="Name"/>
        <w:pBdr>
          <w:bottom w:val="single" w:sz="4" w:space="6" w:color="0F6FC6" w:themeColor="accent1"/>
        </w:pBdr>
        <w:jc w:val="center"/>
        <w:rPr>
          <w:sz w:val="56"/>
          <w:szCs w:val="56"/>
        </w:rPr>
      </w:pPr>
      <w:sdt>
        <w:sdtPr>
          <w:rPr>
            <w:sz w:val="56"/>
            <w:szCs w:val="56"/>
          </w:rPr>
          <w:alias w:val="Your Name"/>
          <w:tag w:val=""/>
          <w:id w:val="1197042864"/>
          <w:placeholder>
            <w:docPart w:val="C090745AB5C84DAC83FF4E211058D8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150D1" w:rsidRPr="004F2D3F">
            <w:rPr>
              <w:sz w:val="56"/>
              <w:szCs w:val="56"/>
            </w:rPr>
            <w:t>Siyabonga M Mncube</w:t>
          </w:r>
        </w:sdtContent>
      </w:sdt>
    </w:p>
    <w:tbl>
      <w:tblPr>
        <w:tblStyle w:val="ResumeTable"/>
        <w:tblW w:w="4953" w:type="pct"/>
        <w:tblLook w:val="04A0" w:firstRow="1" w:lastRow="0" w:firstColumn="1" w:lastColumn="0" w:noHBand="0" w:noVBand="1"/>
        <w:tblDescription w:val="Resume"/>
      </w:tblPr>
      <w:tblGrid>
        <w:gridCol w:w="1846"/>
        <w:gridCol w:w="549"/>
        <w:gridCol w:w="7590"/>
      </w:tblGrid>
      <w:tr w:rsidR="00D55973" w14:paraId="118BAB33" w14:textId="77777777" w:rsidTr="005F6736">
        <w:tc>
          <w:tcPr>
            <w:tcW w:w="1846" w:type="dxa"/>
          </w:tcPr>
          <w:p w14:paraId="534EEFD5" w14:textId="4C20B16B" w:rsidR="00D55973" w:rsidRDefault="00F31AD4">
            <w:pPr>
              <w:pStyle w:val="Heading1"/>
            </w:pPr>
            <w:r>
              <w:t>ABOUT ME</w:t>
            </w:r>
          </w:p>
        </w:tc>
        <w:tc>
          <w:tcPr>
            <w:tcW w:w="549" w:type="dxa"/>
          </w:tcPr>
          <w:p w14:paraId="16538FC1" w14:textId="77777777" w:rsidR="00D55973" w:rsidRDefault="00D55973"/>
        </w:tc>
        <w:tc>
          <w:tcPr>
            <w:tcW w:w="7590" w:type="dxa"/>
          </w:tcPr>
          <w:p w14:paraId="1EBE9CA2" w14:textId="1F1D027E" w:rsidR="00D55973" w:rsidRDefault="00CB5B7C">
            <w:pPr>
              <w:pStyle w:val="ResumeText"/>
            </w:pPr>
            <w:r>
              <w:t xml:space="preserve">From the moment I produced “Hello world!” in my console, I knew I was hooked in the whole development process. Being a </w:t>
            </w:r>
            <w:r w:rsidR="008340CE">
              <w:t>Frontend</w:t>
            </w:r>
            <w:r>
              <w:t xml:space="preserve"> Dev isn’t just a job to me it an opportunity for engaging challenge to learn and improve. </w:t>
            </w:r>
          </w:p>
        </w:tc>
      </w:tr>
      <w:tr w:rsidR="00D55973" w14:paraId="1A1A0534" w14:textId="77777777" w:rsidTr="005F6736">
        <w:tc>
          <w:tcPr>
            <w:tcW w:w="1846" w:type="dxa"/>
          </w:tcPr>
          <w:p w14:paraId="12FFF694" w14:textId="6112A23C" w:rsidR="00D55973" w:rsidRDefault="002A30E1">
            <w:pPr>
              <w:pStyle w:val="Heading1"/>
            </w:pPr>
            <w:r>
              <w:t>EXPERIENCE</w:t>
            </w:r>
          </w:p>
        </w:tc>
        <w:tc>
          <w:tcPr>
            <w:tcW w:w="549" w:type="dxa"/>
          </w:tcPr>
          <w:p w14:paraId="00A34F5B" w14:textId="77777777" w:rsidR="00D55973" w:rsidRDefault="00D55973"/>
        </w:tc>
        <w:tc>
          <w:tcPr>
            <w:tcW w:w="75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/>
                <w:color w:val="595959" w:themeColor="text1" w:themeTint="A6"/>
                <w:sz w:val="22"/>
                <w:szCs w:val="22"/>
              </w:rPr>
              <w:id w:val="1436861535"/>
              <w15:color w:val="C0C0C0"/>
              <w15:repeatingSection/>
            </w:sdtPr>
            <w:sdtEndPr>
              <w:rPr>
                <w:caps w:val="0"/>
                <w:color w:val="auto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2218026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10B61CA9" w14:textId="29AF712A" w:rsidR="005F6736" w:rsidRDefault="005F6736" w:rsidP="005F6736">
                    <w:pPr>
                      <w:pStyle w:val="Heading2"/>
                    </w:pPr>
                    <w:r>
                      <w:t xml:space="preserve">Random </w:t>
                    </w:r>
                    <w:r w:rsidR="00D81E89">
                      <w:t>R</w:t>
                    </w:r>
                    <w:r>
                      <w:t xml:space="preserve">ecipe </w:t>
                    </w:r>
                    <w:r w:rsidR="00D81E89">
                      <w:t>G</w:t>
                    </w:r>
                    <w:r>
                      <w:t>enerator</w:t>
                    </w:r>
                  </w:p>
                  <w:p w14:paraId="35763DD0" w14:textId="6A8C2C8B" w:rsidR="005F6736" w:rsidRDefault="005F6736" w:rsidP="005F6736">
                    <w:pPr>
                      <w:pStyle w:val="ResumeText"/>
                    </w:pPr>
                    <w:r>
                      <w:t>JavaScript web application that uses fetch to get an API for random food recipes.</w:t>
                    </w:r>
                  </w:p>
                  <w:p w14:paraId="2FF74EE9" w14:textId="08103D79" w:rsidR="00D55973" w:rsidRDefault="003021FB">
                    <w:hyperlink r:id="rId10" w:history="1">
                      <w:r w:rsidR="005F6736" w:rsidRPr="00C5215C">
                        <w:rPr>
                          <w:rStyle w:val="Hyperlink"/>
                        </w:rPr>
                        <w:t>Random Recipe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68699791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60541A33" w14:textId="096471CA" w:rsidR="00CA0EE2" w:rsidRDefault="00CA0EE2" w:rsidP="00CA0EE2">
                    <w:pPr>
                      <w:pStyle w:val="Heading2"/>
                    </w:pPr>
                    <w:r>
                      <w:t>R</w:t>
                    </w:r>
                    <w:r w:rsidR="00BF5DA6">
                      <w:t>eact Website</w:t>
                    </w:r>
                  </w:p>
                  <w:p w14:paraId="157E032D" w14:textId="197D016C" w:rsidR="00CA0EE2" w:rsidRDefault="00BF5DA6" w:rsidP="00CA0EE2">
                    <w:pPr>
                      <w:pStyle w:val="ResumeText"/>
                    </w:pPr>
                    <w:r>
                      <w:t xml:space="preserve">Website made with </w:t>
                    </w:r>
                    <w:r w:rsidR="00E03514">
                      <w:t>React using react-hook</w:t>
                    </w:r>
                    <w:r w:rsidR="00B17F4F">
                      <w:t>s, Router</w:t>
                    </w:r>
                    <w:r w:rsidR="00E03514">
                      <w:t xml:space="preserve"> and style components</w:t>
                    </w:r>
                    <w:r w:rsidR="00CA0EE2">
                      <w:t>.</w:t>
                    </w:r>
                  </w:p>
                  <w:p w14:paraId="7E5692B7" w14:textId="7057455A" w:rsidR="005B7DE8" w:rsidRDefault="003021FB">
                    <w:hyperlink r:id="rId11" w:history="1">
                      <w:r w:rsidR="004117BE" w:rsidRPr="004117BE">
                        <w:rPr>
                          <w:rStyle w:val="Hyperlink"/>
                        </w:rPr>
                        <w:t>React-website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-1265760982"/>
                  <w:placeholder>
                    <w:docPart w:val="F93D65CBDC534D6C85EB280CAAFC47D6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51784C5E" w14:textId="5DA9ECCB" w:rsidR="008F5E35" w:rsidRDefault="002B5E06" w:rsidP="008F5E35">
                    <w:pPr>
                      <w:pStyle w:val="Heading2"/>
                    </w:pPr>
                    <w:r>
                      <w:t>Password Generator</w:t>
                    </w:r>
                  </w:p>
                  <w:p w14:paraId="2085D8E1" w14:textId="34159039" w:rsidR="002B5E06" w:rsidRDefault="002B5E06" w:rsidP="002B5E06">
                    <w:r>
                      <w:t>JavaScript WebApp using functions and Statements to generate random password</w:t>
                    </w:r>
                    <w:r w:rsidR="00863F12">
                      <w:t>.</w:t>
                    </w:r>
                  </w:p>
                  <w:p w14:paraId="556FDC74" w14:textId="4A95133A" w:rsidR="00863F12" w:rsidRDefault="003021FB" w:rsidP="005B7DE8">
                    <w:hyperlink r:id="rId12" w:history="1">
                      <w:r w:rsidR="002B5E06" w:rsidRPr="002B5E06">
                        <w:rPr>
                          <w:rStyle w:val="Hyperlink"/>
                        </w:rPr>
                        <w:t>Password Generator</w:t>
                      </w:r>
                    </w:hyperlink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2127659841"/>
                  <w:placeholder>
                    <w:docPart w:val="A52E8A942777451E8CB5C4C8871A7D5C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5784F6F6" w14:textId="5CE1F8D6" w:rsidR="00863F12" w:rsidRDefault="00863F12" w:rsidP="008F5E35">
                    <w:pPr>
                      <w:pStyle w:val="Heading2"/>
                    </w:pPr>
                    <w:r>
                      <w:t xml:space="preserve">QuizApp </w:t>
                    </w:r>
                  </w:p>
                  <w:p w14:paraId="2303289D" w14:textId="1A41C874" w:rsidR="00863F12" w:rsidRDefault="00863F12" w:rsidP="002B5E06">
                    <w:r>
                      <w:t xml:space="preserve">JavaScript WebApp </w:t>
                    </w:r>
                    <w:r w:rsidR="00455062">
                      <w:t>that quizzes you on multiple question.</w:t>
                    </w:r>
                  </w:p>
                  <w:p w14:paraId="4B39E26E" w14:textId="183138FE" w:rsidR="00863F12" w:rsidRPr="002B5E06" w:rsidRDefault="003021FB" w:rsidP="002B5E06">
                    <w:hyperlink r:id="rId13" w:history="1">
                      <w:r w:rsidR="00455062">
                        <w:rPr>
                          <w:rStyle w:val="Hyperlink"/>
                        </w:rPr>
                        <w:t>QuizApp</w:t>
                      </w:r>
                    </w:hyperlink>
                  </w:p>
                  <w:p w14:paraId="722F4293" w14:textId="288C4E95" w:rsidR="00D55973" w:rsidRDefault="003021FB" w:rsidP="005B7DE8"/>
                </w:sdtContent>
              </w:sdt>
            </w:sdtContent>
          </w:sdt>
        </w:tc>
      </w:tr>
      <w:tr w:rsidR="00D55973" w14:paraId="325CED1B" w14:textId="77777777" w:rsidTr="005F6736">
        <w:tc>
          <w:tcPr>
            <w:tcW w:w="1846" w:type="dxa"/>
          </w:tcPr>
          <w:p w14:paraId="32B7DA87" w14:textId="434BD3F9" w:rsidR="00D55973" w:rsidRDefault="00455062">
            <w:pPr>
              <w:pStyle w:val="Heading1"/>
            </w:pPr>
            <w:r>
              <w:t>INTEREST</w:t>
            </w:r>
            <w:r w:rsidR="00A33852">
              <w:t>S</w:t>
            </w:r>
          </w:p>
        </w:tc>
        <w:tc>
          <w:tcPr>
            <w:tcW w:w="549" w:type="dxa"/>
          </w:tcPr>
          <w:p w14:paraId="52472C0F" w14:textId="77777777" w:rsidR="00D55973" w:rsidRDefault="00D55973"/>
        </w:tc>
        <w:tc>
          <w:tcPr>
            <w:tcW w:w="75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/>
                <w:color w:val="595959" w:themeColor="text1" w:themeTint="A6"/>
                <w:sz w:val="22"/>
                <w:szCs w:val="22"/>
              </w:rPr>
              <w:id w:val="-1883713024"/>
              <w15:color w:val="C0C0C0"/>
              <w15:repeatingSection/>
            </w:sdtPr>
            <w:sdtEndPr>
              <w:rPr>
                <w:caps w:val="0"/>
                <w:color w:val="auto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/>
                    <w:color w:val="595959" w:themeColor="text1" w:themeTint="A6"/>
                    <w:sz w:val="22"/>
                    <w:szCs w:val="22"/>
                  </w:rPr>
                  <w:id w:val="-1368215953"/>
                  <w:placeholder>
                    <w:docPart w:val="D37B5E98E17844F5A39CD23C0A1AE549"/>
                  </w:placeholder>
                  <w15:color w:val="C0C0C0"/>
                  <w15:repeatingSectionItem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14:paraId="0F720C13" w14:textId="12EDFC5E" w:rsidR="00455062" w:rsidRDefault="00455062" w:rsidP="00455062">
                    <w:pPr>
                      <w:pStyle w:val="Heading2"/>
                    </w:pPr>
                  </w:p>
                  <w:p w14:paraId="4E3E12F9" w14:textId="77777777" w:rsidR="004F2D3F" w:rsidRDefault="004F2D3F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Football</w:t>
                    </w:r>
                  </w:p>
                  <w:p w14:paraId="17765E68" w14:textId="77777777" w:rsidR="007E382E" w:rsidRDefault="004F2D3F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Gaming</w:t>
                    </w:r>
                  </w:p>
                  <w:p w14:paraId="22E07BE0" w14:textId="77777777" w:rsidR="007E382E" w:rsidRDefault="007E382E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Coding</w:t>
                    </w:r>
                  </w:p>
                  <w:p w14:paraId="6E3478C5" w14:textId="5068EB30" w:rsidR="003F0647" w:rsidRDefault="003F0647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Chess {</w:t>
                    </w:r>
                    <w:r w:rsidR="007E382E">
                      <w:t>and other board games};</w:t>
                    </w:r>
                  </w:p>
                  <w:p w14:paraId="0880056D" w14:textId="3B8D1226" w:rsidR="00D55973" w:rsidRDefault="001E01FE" w:rsidP="003F064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Building Stuff </w:t>
                    </w:r>
                    <w:r w:rsidR="00C24FC9">
                      <w:t>(DIY)</w:t>
                    </w:r>
                  </w:p>
                </w:sdtContent>
              </w:sdt>
            </w:sdtContent>
          </w:sdt>
        </w:tc>
      </w:tr>
    </w:tbl>
    <w:p w14:paraId="3200FBBA" w14:textId="77777777" w:rsidR="00D55973" w:rsidRDefault="00D55973"/>
    <w:sectPr w:rsidR="00D55973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05C2" w14:textId="77777777" w:rsidR="003021FB" w:rsidRDefault="003021FB">
      <w:pPr>
        <w:spacing w:after="0" w:line="240" w:lineRule="auto"/>
      </w:pPr>
      <w:r>
        <w:separator/>
      </w:r>
    </w:p>
  </w:endnote>
  <w:endnote w:type="continuationSeparator" w:id="0">
    <w:p w14:paraId="3C06B2CA" w14:textId="77777777" w:rsidR="003021FB" w:rsidRDefault="0030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987" w14:textId="77777777" w:rsidR="00D55973" w:rsidRDefault="00377D6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7255" w14:textId="77777777" w:rsidR="003021FB" w:rsidRDefault="003021FB">
      <w:pPr>
        <w:spacing w:after="0" w:line="240" w:lineRule="auto"/>
      </w:pPr>
      <w:r>
        <w:separator/>
      </w:r>
    </w:p>
  </w:footnote>
  <w:footnote w:type="continuationSeparator" w:id="0">
    <w:p w14:paraId="1020B783" w14:textId="77777777" w:rsidR="003021FB" w:rsidRDefault="00302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43F"/>
    <w:multiLevelType w:val="hybridMultilevel"/>
    <w:tmpl w:val="EA1AA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D1"/>
    <w:rsid w:val="00116616"/>
    <w:rsid w:val="001E01FE"/>
    <w:rsid w:val="002A30E1"/>
    <w:rsid w:val="002B5E06"/>
    <w:rsid w:val="003021FB"/>
    <w:rsid w:val="00324DC5"/>
    <w:rsid w:val="00377D68"/>
    <w:rsid w:val="003F0647"/>
    <w:rsid w:val="004117BE"/>
    <w:rsid w:val="00455062"/>
    <w:rsid w:val="004D7AA2"/>
    <w:rsid w:val="004F2D3F"/>
    <w:rsid w:val="005823E6"/>
    <w:rsid w:val="005B7DE8"/>
    <w:rsid w:val="005F6736"/>
    <w:rsid w:val="006A6B7C"/>
    <w:rsid w:val="007552AF"/>
    <w:rsid w:val="007E382E"/>
    <w:rsid w:val="008340CE"/>
    <w:rsid w:val="00863F12"/>
    <w:rsid w:val="008F5E35"/>
    <w:rsid w:val="00A33852"/>
    <w:rsid w:val="00B17F4F"/>
    <w:rsid w:val="00B8655A"/>
    <w:rsid w:val="00BF5DA6"/>
    <w:rsid w:val="00C24FC9"/>
    <w:rsid w:val="00C5215C"/>
    <w:rsid w:val="00CA0EE2"/>
    <w:rsid w:val="00CB5B7C"/>
    <w:rsid w:val="00D150D1"/>
    <w:rsid w:val="00D55973"/>
    <w:rsid w:val="00D60A77"/>
    <w:rsid w:val="00D81E89"/>
    <w:rsid w:val="00DB302C"/>
    <w:rsid w:val="00DF3881"/>
    <w:rsid w:val="00E03514"/>
    <w:rsid w:val="00F31AD4"/>
    <w:rsid w:val="00F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8C4C9D"/>
  <w15:chartTrackingRefBased/>
  <w15:docId w15:val="{EDC4D685-19C7-45AF-984C-C4997D45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36"/>
  </w:style>
  <w:style w:type="paragraph" w:styleId="Heading1">
    <w:name w:val="heading 1"/>
    <w:basedOn w:val="Normal"/>
    <w:next w:val="Normal"/>
    <w:link w:val="Heading1Char"/>
    <w:uiPriority w:val="9"/>
    <w:qFormat/>
    <w:rsid w:val="005F6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7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59A9F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673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73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73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3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3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3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3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F6FC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F6FC6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0F6FC6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0F6FC6" w:themeColor="accent1"/>
      <w:kern w:val="20"/>
    </w:rPr>
  </w:style>
  <w:style w:type="paragraph" w:customStyle="1" w:styleId="Recipient">
    <w:name w:val="Recipient"/>
    <w:basedOn w:val="Normal"/>
    <w:uiPriority w:val="8"/>
    <w:unhideWhenUsed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0"/>
    <w:qFormat/>
    <w:rsid w:val="005F6736"/>
    <w:rPr>
      <w:i/>
      <w:iCs/>
    </w:rPr>
  </w:style>
  <w:style w:type="paragraph" w:customStyle="1" w:styleId="ContactInfo">
    <w:name w:val="Contact Info"/>
    <w:basedOn w:val="Normal"/>
    <w:uiPriority w:val="2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pPr>
      <w:pBdr>
        <w:top w:val="single" w:sz="4" w:space="4" w:color="0F6FC6" w:themeColor="accent1"/>
        <w:left w:val="single" w:sz="4" w:space="6" w:color="0F6FC6" w:themeColor="accent1"/>
        <w:bottom w:val="single" w:sz="4" w:space="4" w:color="0F6FC6" w:themeColor="accent1"/>
        <w:right w:val="single" w:sz="4" w:space="6" w:color="0F6FC6" w:themeColor="accent1"/>
      </w:pBdr>
      <w:shd w:val="clear" w:color="auto" w:fill="0F6FC6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5B7DE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D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736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73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736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736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73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6736"/>
    <w:rPr>
      <w:b/>
      <w:bCs/>
    </w:rPr>
  </w:style>
  <w:style w:type="paragraph" w:styleId="NoSpacing">
    <w:name w:val="No Spacing"/>
    <w:uiPriority w:val="1"/>
    <w:qFormat/>
    <w:rsid w:val="005F67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7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7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3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36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5F67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6736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5F6736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6736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67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736"/>
    <w:pPr>
      <w:outlineLvl w:val="9"/>
    </w:pPr>
  </w:style>
  <w:style w:type="paragraph" w:styleId="ListParagraph">
    <w:name w:val="List Paragraph"/>
    <w:basedOn w:val="Normal"/>
    <w:uiPriority w:val="34"/>
    <w:qFormat/>
    <w:rsid w:val="003F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ecipe.netlify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ecipe.netlify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React-website.netlify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recipe.netlif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7DB483E1E432BA82FD19CD902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B2DE-C90B-4082-92FD-E5425180BDD0}"/>
      </w:docPartPr>
      <w:docPartBody>
        <w:p w:rsidR="00A63F7B" w:rsidRDefault="006842EC">
          <w:pPr>
            <w:pStyle w:val="2507DB483E1E432BA82FD19CD90262CC"/>
          </w:pPr>
          <w:r>
            <w:t>[Telephone]</w:t>
          </w:r>
        </w:p>
      </w:docPartBody>
    </w:docPart>
    <w:docPart>
      <w:docPartPr>
        <w:name w:val="84E8A5EF49BE4BB08C64587F0BCB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F4BF-2BD4-4B0E-8DDE-C601565C77A8}"/>
      </w:docPartPr>
      <w:docPartBody>
        <w:p w:rsidR="00A63F7B" w:rsidRDefault="006842EC">
          <w:pPr>
            <w:pStyle w:val="84E8A5EF49BE4BB08C64587F0BCB89E1"/>
          </w:pPr>
          <w:r>
            <w:t>[Website]</w:t>
          </w:r>
        </w:p>
      </w:docPartBody>
    </w:docPart>
    <w:docPart>
      <w:docPartPr>
        <w:name w:val="07675CB345454B2C82398C69597A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9D9E-E258-4091-A7DC-1DFA9CF79EF1}"/>
      </w:docPartPr>
      <w:docPartBody>
        <w:p w:rsidR="00A63F7B" w:rsidRDefault="006842EC">
          <w:pPr>
            <w:pStyle w:val="07675CB345454B2C82398C69597A744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090745AB5C84DAC83FF4E211058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C10F2-4F66-4907-944D-03E48ECC166C}"/>
      </w:docPartPr>
      <w:docPartBody>
        <w:p w:rsidR="00A63F7B" w:rsidRDefault="006842EC">
          <w:pPr>
            <w:pStyle w:val="C090745AB5C84DAC83FF4E211058D89D"/>
          </w:pPr>
          <w:r>
            <w:t>[Your Name]</w:t>
          </w:r>
        </w:p>
      </w:docPartBody>
    </w:docPart>
    <w:docPart>
      <w:docPartPr>
        <w:name w:val="D37B5E98E17844F5A39CD23C0A1AE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26D9-CCD0-4F9D-82A4-DEAE7E96521F}"/>
      </w:docPartPr>
      <w:docPartBody>
        <w:p w:rsidR="00A63F7B" w:rsidRDefault="006842EC">
          <w:pPr>
            <w:pStyle w:val="D37B5E98E17844F5A39CD23C0A1AE5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3D65CBDC534D6C85EB280CAAFC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B8C2-10DC-40F3-8B33-02908D45D5CE}"/>
      </w:docPartPr>
      <w:docPartBody>
        <w:p w:rsidR="00715021" w:rsidRDefault="00A63F7B" w:rsidP="00A63F7B">
          <w:pPr>
            <w:pStyle w:val="F93D65CBDC534D6C85EB280CAAFC47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2E8A942777451E8CB5C4C8871A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DBDE1-7727-4716-A400-C96243A1037F}"/>
      </w:docPartPr>
      <w:docPartBody>
        <w:p w:rsidR="0006123E" w:rsidRDefault="00715021" w:rsidP="00715021">
          <w:pPr>
            <w:pStyle w:val="A52E8A942777451E8CB5C4C8871A7D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C"/>
    <w:rsid w:val="00044207"/>
    <w:rsid w:val="000521A3"/>
    <w:rsid w:val="0006123E"/>
    <w:rsid w:val="006842EC"/>
    <w:rsid w:val="00715021"/>
    <w:rsid w:val="00A63F7B"/>
    <w:rsid w:val="00B2487E"/>
    <w:rsid w:val="00C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7DB483E1E432BA82FD19CD90262CC">
    <w:name w:val="2507DB483E1E432BA82FD19CD90262CC"/>
  </w:style>
  <w:style w:type="paragraph" w:customStyle="1" w:styleId="84E8A5EF49BE4BB08C64587F0BCB89E1">
    <w:name w:val="84E8A5EF49BE4BB08C64587F0BCB89E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7675CB345454B2C82398C69597A744E">
    <w:name w:val="07675CB345454B2C82398C69597A744E"/>
  </w:style>
  <w:style w:type="paragraph" w:customStyle="1" w:styleId="C090745AB5C84DAC83FF4E211058D89D">
    <w:name w:val="C090745AB5C84DAC83FF4E211058D89D"/>
  </w:style>
  <w:style w:type="paragraph" w:customStyle="1" w:styleId="F93D65CBDC534D6C85EB280CAAFC47D6">
    <w:name w:val="F93D65CBDC534D6C85EB280CAAFC47D6"/>
    <w:rsid w:val="00A63F7B"/>
  </w:style>
  <w:style w:type="character" w:styleId="PlaceholderText">
    <w:name w:val="Placeholder Text"/>
    <w:basedOn w:val="DefaultParagraphFont"/>
    <w:uiPriority w:val="99"/>
    <w:semiHidden/>
    <w:rsid w:val="00715021"/>
    <w:rPr>
      <w:color w:val="808080"/>
    </w:rPr>
  </w:style>
  <w:style w:type="paragraph" w:customStyle="1" w:styleId="D37B5E98E17844F5A39CD23C0A1AE549">
    <w:name w:val="D37B5E98E17844F5A39CD23C0A1AE549"/>
  </w:style>
  <w:style w:type="paragraph" w:customStyle="1" w:styleId="A52E8A942777451E8CB5C4C8871A7D5C">
    <w:name w:val="A52E8A942777451E8CB5C4C8871A7D5C"/>
    <w:rsid w:val="00715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Nqutu Location</CompanyAddress>
  <CompanyPhone>060 610 7653</CompanyPhone>
  <CompanyFax/>
  <CompanyEmail>syamncube1034@gmail.com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Siyabonga M Mncube</dc:creator>
  <cp:keywords>www.siyamncube.co.za</cp:keywords>
  <cp:lastModifiedBy>marcus</cp:lastModifiedBy>
  <cp:revision>28</cp:revision>
  <dcterms:created xsi:type="dcterms:W3CDTF">2021-11-04T03:14:00Z</dcterms:created>
  <dcterms:modified xsi:type="dcterms:W3CDTF">2021-11-18T20:48:00Z</dcterms:modified>
  <cp:category>3135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